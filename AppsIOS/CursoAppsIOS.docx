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r w:rsidR="00FD3974">
        <w:t>Segue:</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gramStart"/>
      <w:r w:rsidR="00AC736C">
        <w:t>click</w:t>
      </w:r>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Controller”.</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Storyboard Reference, un </w:t>
      </w:r>
      <w:proofErr w:type="spellStart"/>
      <w:r>
        <w:t>Action</w:t>
      </w:r>
      <w:proofErr w:type="spellEnd"/>
      <w:r>
        <w:t xml:space="preserve"> Segue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Segue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Controller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(el Storyboard,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732145" cy="4043045"/>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4043045"/>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(AprendiendoTablas.xcode)</w:t>
      </w:r>
    </w:p>
    <w:p w:rsidR="00F446FB" w:rsidRPr="00897276" w:rsidRDefault="00F446FB" w:rsidP="00C70800">
      <w:pPr>
        <w:pStyle w:val="Listaconvietas"/>
        <w:numPr>
          <w:ilvl w:val="0"/>
          <w:numId w:val="0"/>
        </w:numPr>
        <w:ind w:left="360"/>
        <w:jc w:val="center"/>
      </w:pPr>
      <w:r>
        <w:rPr>
          <w:noProof/>
        </w:rPr>
        <w:drawing>
          <wp:inline distT="0" distB="0" distL="0" distR="0">
            <wp:extent cx="5732145" cy="3422015"/>
            <wp:effectExtent l="0" t="0" r="0" b="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422015"/>
                    </a:xfrm>
                    <a:prstGeom prst="rect">
                      <a:avLst/>
                    </a:prstGeom>
                  </pic:spPr>
                </pic:pic>
              </a:graphicData>
            </a:graphic>
          </wp:inline>
        </w:drawing>
      </w:r>
    </w:p>
    <w:sectPr w:rsidR="00F446FB" w:rsidRPr="00897276">
      <w:footerReference w:type="default" r:id="rId44"/>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0612C" w:rsidRDefault="0080612C">
      <w:r>
        <w:separator/>
      </w:r>
    </w:p>
    <w:p w:rsidR="0080612C" w:rsidRDefault="0080612C"/>
  </w:endnote>
  <w:endnote w:type="continuationSeparator" w:id="0">
    <w:p w:rsidR="0080612C" w:rsidRDefault="0080612C">
      <w:r>
        <w:continuationSeparator/>
      </w:r>
    </w:p>
    <w:p w:rsidR="0080612C" w:rsidRDefault="008061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0612C" w:rsidRDefault="0080612C">
      <w:r>
        <w:separator/>
      </w:r>
    </w:p>
    <w:p w:rsidR="0080612C" w:rsidRDefault="0080612C"/>
  </w:footnote>
  <w:footnote w:type="continuationSeparator" w:id="0">
    <w:p w:rsidR="0080612C" w:rsidRDefault="0080612C">
      <w:r>
        <w:continuationSeparator/>
      </w:r>
    </w:p>
    <w:p w:rsidR="0080612C" w:rsidRDefault="008061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BAD27A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802E1"/>
    <w:rsid w:val="000A1E95"/>
    <w:rsid w:val="00106A32"/>
    <w:rsid w:val="001C3DC9"/>
    <w:rsid w:val="001C7F52"/>
    <w:rsid w:val="002B6B30"/>
    <w:rsid w:val="00361FE5"/>
    <w:rsid w:val="0039767A"/>
    <w:rsid w:val="003B05A4"/>
    <w:rsid w:val="003C29FC"/>
    <w:rsid w:val="00466A30"/>
    <w:rsid w:val="004B4A53"/>
    <w:rsid w:val="005576B0"/>
    <w:rsid w:val="005A6A9B"/>
    <w:rsid w:val="0065336D"/>
    <w:rsid w:val="0065420C"/>
    <w:rsid w:val="006A6FD9"/>
    <w:rsid w:val="00707A5E"/>
    <w:rsid w:val="00755731"/>
    <w:rsid w:val="007F5F4B"/>
    <w:rsid w:val="0080612C"/>
    <w:rsid w:val="008061D1"/>
    <w:rsid w:val="00897276"/>
    <w:rsid w:val="008B3681"/>
    <w:rsid w:val="00970572"/>
    <w:rsid w:val="00975183"/>
    <w:rsid w:val="009C72FA"/>
    <w:rsid w:val="00A43D64"/>
    <w:rsid w:val="00A80FA7"/>
    <w:rsid w:val="00AC736C"/>
    <w:rsid w:val="00AD20E0"/>
    <w:rsid w:val="00AE16EB"/>
    <w:rsid w:val="00AF5470"/>
    <w:rsid w:val="00B052CE"/>
    <w:rsid w:val="00B77ED7"/>
    <w:rsid w:val="00B93C59"/>
    <w:rsid w:val="00BC79C5"/>
    <w:rsid w:val="00BE0B01"/>
    <w:rsid w:val="00C57DD6"/>
    <w:rsid w:val="00C601E3"/>
    <w:rsid w:val="00C70800"/>
    <w:rsid w:val="00C74D3A"/>
    <w:rsid w:val="00E35233"/>
    <w:rsid w:val="00EF0561"/>
    <w:rsid w:val="00F446FB"/>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2F5CB"/>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154</TotalTime>
  <Pages>18</Pages>
  <Words>722</Words>
  <Characters>3975</Characters>
  <Application>Microsoft Office Word</Application>
  <DocSecurity>0</DocSecurity>
  <Lines>33</Lines>
  <Paragraphs>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47</cp:revision>
  <dcterms:created xsi:type="dcterms:W3CDTF">2020-06-18T16:42:00Z</dcterms:created>
  <dcterms:modified xsi:type="dcterms:W3CDTF">2020-06-20T01:57:00Z</dcterms:modified>
</cp:coreProperties>
</file>