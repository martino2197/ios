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r w:rsidR="00FD3974">
        <w:t>Segue:</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gramStart"/>
      <w:r w:rsidR="00AC736C">
        <w:t>click</w:t>
      </w:r>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Controller”.</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Storyboard Reference, un </w:t>
      </w:r>
      <w:proofErr w:type="spellStart"/>
      <w:r>
        <w:t>Action</w:t>
      </w:r>
      <w:proofErr w:type="spellEnd"/>
      <w:r>
        <w:t xml:space="preserve"> Segue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Segue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Controller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(el Storyboard,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p w:rsidR="00897276" w:rsidRDefault="00897276" w:rsidP="00897276">
      <w:pPr>
        <w:pStyle w:val="Listaconvietas"/>
        <w:numPr>
          <w:ilvl w:val="0"/>
          <w:numId w:val="0"/>
        </w:numPr>
        <w:jc w:val="both"/>
      </w:pPr>
      <w:r w:rsidRPr="00897276">
        <w:lastRenderedPageBreak/>
        <w:t xml:space="preserve">Listas con </w:t>
      </w:r>
      <w:proofErr w:type="spellStart"/>
      <w:r w:rsidRPr="00897276">
        <w:t>UITableView</w:t>
      </w:r>
      <w:proofErr w:type="spellEnd"/>
    </w:p>
    <w:p w:rsidR="00897276" w:rsidRDefault="00897276" w:rsidP="00897276">
      <w:pPr>
        <w:pStyle w:val="Listaconvietas"/>
        <w:numPr>
          <w:ilvl w:val="0"/>
          <w:numId w:val="6"/>
        </w:numPr>
        <w:jc w:val="both"/>
      </w:pPr>
      <w:proofErr w:type="spellStart"/>
      <w:r>
        <w:t>TableView</w:t>
      </w:r>
      <w:proofErr w:type="spellEnd"/>
      <w:r w:rsidR="00C70800">
        <w:t xml:space="preserve"> con </w:t>
      </w:r>
      <w:proofErr w:type="spellStart"/>
      <w:r w:rsidR="00C70800">
        <w:t>Constraints</w:t>
      </w:r>
      <w:proofErr w:type="spellEnd"/>
      <w:r w:rsidR="00C70800">
        <w:t xml:space="preserve"> = 0</w:t>
      </w:r>
    </w:p>
    <w:p w:rsidR="00C70800" w:rsidRDefault="00C70800" w:rsidP="00C70800">
      <w:pPr>
        <w:pStyle w:val="Listaconvietas"/>
        <w:numPr>
          <w:ilvl w:val="0"/>
          <w:numId w:val="0"/>
        </w:numPr>
        <w:ind w:left="360"/>
        <w:jc w:val="center"/>
      </w:pPr>
      <w:r>
        <w:rPr>
          <w:noProof/>
        </w:rPr>
        <w:drawing>
          <wp:inline distT="0" distB="0" distL="0" distR="0">
            <wp:extent cx="5603809" cy="3952526"/>
            <wp:effectExtent l="0" t="0" r="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19 a la(s) 18.27.20.png"/>
                    <pic:cNvPicPr/>
                  </pic:nvPicPr>
                  <pic:blipFill>
                    <a:blip r:embed="rId42">
                      <a:extLst>
                        <a:ext uri="{28A0092B-C50C-407E-A947-70E740481C1C}">
                          <a14:useLocalDpi xmlns:a14="http://schemas.microsoft.com/office/drawing/2010/main" val="0"/>
                        </a:ext>
                      </a:extLst>
                    </a:blip>
                    <a:stretch>
                      <a:fillRect/>
                    </a:stretch>
                  </pic:blipFill>
                  <pic:spPr>
                    <a:xfrm>
                      <a:off x="0" y="0"/>
                      <a:ext cx="5605603" cy="3953791"/>
                    </a:xfrm>
                    <a:prstGeom prst="rect">
                      <a:avLst/>
                    </a:prstGeom>
                  </pic:spPr>
                </pic:pic>
              </a:graphicData>
            </a:graphic>
          </wp:inline>
        </w:drawing>
      </w:r>
    </w:p>
    <w:p w:rsidR="00F446FB" w:rsidRDefault="00F446FB" w:rsidP="00F446FB">
      <w:pPr>
        <w:pStyle w:val="Listaconvietas"/>
        <w:numPr>
          <w:ilvl w:val="0"/>
          <w:numId w:val="6"/>
        </w:numPr>
        <w:jc w:val="both"/>
      </w:pPr>
      <w:r>
        <w:t xml:space="preserve">Celdas por defecto, </w:t>
      </w:r>
      <w:proofErr w:type="spellStart"/>
      <w:r>
        <w:t>IndexPath</w:t>
      </w:r>
      <w:proofErr w:type="spellEnd"/>
      <w:r w:rsidR="008061D1">
        <w:t xml:space="preserve"> (</w:t>
      </w:r>
      <w:proofErr w:type="spellStart"/>
      <w:r w:rsidR="008061D1">
        <w:t>AprendiendoTablas.xcode</w:t>
      </w:r>
      <w:proofErr w:type="spellEnd"/>
      <w:r w:rsidR="008061D1">
        <w:t>)</w:t>
      </w:r>
    </w:p>
    <w:p w:rsidR="00F446FB" w:rsidRDefault="00F446FB" w:rsidP="00C70800">
      <w:pPr>
        <w:pStyle w:val="Listaconvietas"/>
        <w:numPr>
          <w:ilvl w:val="0"/>
          <w:numId w:val="0"/>
        </w:numPr>
        <w:ind w:left="360"/>
        <w:jc w:val="center"/>
      </w:pPr>
      <w:r>
        <w:rPr>
          <w:noProof/>
        </w:rPr>
        <w:drawing>
          <wp:inline distT="0" distB="0" distL="0" distR="0">
            <wp:extent cx="5459430" cy="3259208"/>
            <wp:effectExtent l="0" t="0" r="1905" b="508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19 a la(s) 20.49.43.png"/>
                    <pic:cNvPicPr/>
                  </pic:nvPicPr>
                  <pic:blipFill>
                    <a:blip r:embed="rId43">
                      <a:extLst>
                        <a:ext uri="{28A0092B-C50C-407E-A947-70E740481C1C}">
                          <a14:useLocalDpi xmlns:a14="http://schemas.microsoft.com/office/drawing/2010/main" val="0"/>
                        </a:ext>
                      </a:extLst>
                    </a:blip>
                    <a:stretch>
                      <a:fillRect/>
                    </a:stretch>
                  </pic:blipFill>
                  <pic:spPr>
                    <a:xfrm>
                      <a:off x="0" y="0"/>
                      <a:ext cx="5460901" cy="3260086"/>
                    </a:xfrm>
                    <a:prstGeom prst="rect">
                      <a:avLst/>
                    </a:prstGeom>
                  </pic:spPr>
                </pic:pic>
              </a:graphicData>
            </a:graphic>
          </wp:inline>
        </w:drawing>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Conceptos utilizados.</w:t>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DataSource = Los datos</w:t>
      </w:r>
      <w:r w:rsidRPr="006F53AB">
        <w:rPr>
          <w:rFonts w:ascii="Arial" w:hAnsi="Arial" w:cs="Arial"/>
          <w:color w:val="273B47"/>
          <w:sz w:val="22"/>
          <w:szCs w:val="22"/>
        </w:rPr>
        <w:br/>
        <w:t>Delegate = Interactuar</w:t>
      </w:r>
      <w:r w:rsidRPr="006F53AB">
        <w:rPr>
          <w:rFonts w:ascii="Arial" w:hAnsi="Arial" w:cs="Arial"/>
          <w:color w:val="273B47"/>
          <w:sz w:val="22"/>
          <w:szCs w:val="22"/>
        </w:rPr>
        <w:br/>
        <w:t>Register = Que celda utilizar</w:t>
      </w:r>
    </w:p>
    <w:p w:rsidR="006F53AB" w:rsidRDefault="007172CF" w:rsidP="007172CF">
      <w:pPr>
        <w:pStyle w:val="Listaconvietas"/>
        <w:numPr>
          <w:ilvl w:val="0"/>
          <w:numId w:val="0"/>
        </w:numPr>
        <w:jc w:val="both"/>
        <w:rPr>
          <w:lang w:val="es-MX"/>
        </w:rPr>
      </w:pPr>
      <w:r w:rsidRPr="007172CF">
        <w:rPr>
          <w:lang w:val="es-MX"/>
        </w:rPr>
        <w:lastRenderedPageBreak/>
        <w:t>Celdas personalizadas para nuestras listas.</w:t>
      </w:r>
    </w:p>
    <w:p w:rsidR="007172CF" w:rsidRDefault="007172CF" w:rsidP="007172CF">
      <w:pPr>
        <w:pStyle w:val="Listaconvietas"/>
        <w:numPr>
          <w:ilvl w:val="0"/>
          <w:numId w:val="6"/>
        </w:numPr>
        <w:jc w:val="both"/>
        <w:rPr>
          <w:lang w:val="es-MX"/>
        </w:rPr>
      </w:pPr>
      <w:r>
        <w:rPr>
          <w:lang w:val="es-MX"/>
        </w:rPr>
        <w:t>New Folder y un nuevo archivo tipo Cocoa Touch class (es realmente una plantilla para manejar todos los componentes que tiene iOS).</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2992755"/>
            <wp:effectExtent l="0" t="0" r="0" b="4445"/>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0-06-20 a la(s) 13.26.18.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2992755"/>
                    </a:xfrm>
                    <a:prstGeom prst="rect">
                      <a:avLst/>
                    </a:prstGeom>
                  </pic:spPr>
                </pic:pic>
              </a:graphicData>
            </a:graphic>
          </wp:inline>
        </w:drawing>
      </w:r>
    </w:p>
    <w:p w:rsidR="007172CF" w:rsidRPr="006B1248" w:rsidRDefault="006B1248" w:rsidP="006B1248">
      <w:pPr>
        <w:pStyle w:val="Listaconvietas"/>
        <w:numPr>
          <w:ilvl w:val="0"/>
          <w:numId w:val="6"/>
        </w:numPr>
        <w:jc w:val="both"/>
        <w:rPr>
          <w:lang w:val="es-MX"/>
        </w:rPr>
      </w:pPr>
      <w:r w:rsidRPr="006B1248">
        <w:rPr>
          <w:lang w:val="es-MX"/>
        </w:rPr>
        <w:t>Also cr</w:t>
      </w:r>
      <w:r>
        <w:rPr>
          <w:lang w:val="es-MX"/>
        </w:rPr>
        <w:t>e</w:t>
      </w:r>
      <w:r w:rsidRPr="006B1248">
        <w:rPr>
          <w:lang w:val="es-MX"/>
        </w:rPr>
        <w:t>ate XIB file nos crear</w:t>
      </w:r>
      <w:r>
        <w:rPr>
          <w:lang w:val="es-MX"/>
        </w:rPr>
        <w:t>a el archivo visual para nuestra celda.</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4114800"/>
            <wp:effectExtent l="0" t="0" r="0" b="0"/>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0-06-20 a la(s) 14.39.33.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114800"/>
                    </a:xfrm>
                    <a:prstGeom prst="rect">
                      <a:avLst/>
                    </a:prstGeom>
                  </pic:spPr>
                </pic:pic>
              </a:graphicData>
            </a:graphic>
          </wp:inline>
        </w:drawing>
      </w:r>
    </w:p>
    <w:p w:rsidR="004C1FD1" w:rsidRDefault="006B1248" w:rsidP="005F0AF8">
      <w:pPr>
        <w:pStyle w:val="Listaconvietas"/>
        <w:numPr>
          <w:ilvl w:val="0"/>
          <w:numId w:val="0"/>
        </w:numPr>
        <w:ind w:left="360"/>
        <w:jc w:val="center"/>
        <w:rPr>
          <w:lang w:val="es-MX"/>
        </w:rPr>
      </w:pPr>
      <w:r>
        <w:rPr>
          <w:noProof/>
          <w:lang w:val="es-MX"/>
        </w:rPr>
        <w:lastRenderedPageBreak/>
        <w:drawing>
          <wp:inline distT="0" distB="0" distL="0" distR="0">
            <wp:extent cx="5029289" cy="2581779"/>
            <wp:effectExtent l="0" t="0" r="0" b="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0-06-20 a la(s) 14.47.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6038" cy="2585244"/>
                    </a:xfrm>
                    <a:prstGeom prst="rect">
                      <a:avLst/>
                    </a:prstGeom>
                  </pic:spPr>
                </pic:pic>
              </a:graphicData>
            </a:graphic>
          </wp:inline>
        </w:drawing>
      </w:r>
    </w:p>
    <w:p w:rsidR="004C1FD1" w:rsidRDefault="004C1FD1" w:rsidP="004C1FD1">
      <w:pPr>
        <w:pStyle w:val="Listaconvietas"/>
        <w:numPr>
          <w:ilvl w:val="0"/>
          <w:numId w:val="6"/>
        </w:numPr>
        <w:jc w:val="both"/>
        <w:rPr>
          <w:lang w:val="es-MX"/>
        </w:rPr>
      </w:pPr>
      <w:r>
        <w:rPr>
          <w:lang w:val="es-MX"/>
        </w:rPr>
        <w:t>El View es simplemente una caja donde puedes guardar objetos o darle un color, o simplemente dejarla como un espacio en blanco. Va a ser de utilidad para hacer vistas muy personalizadas.</w:t>
      </w:r>
    </w:p>
    <w:p w:rsidR="005F0AF8" w:rsidRDefault="004C1FD1" w:rsidP="005F0AF8">
      <w:pPr>
        <w:pStyle w:val="Listaconvietas"/>
        <w:numPr>
          <w:ilvl w:val="0"/>
          <w:numId w:val="0"/>
        </w:numPr>
        <w:ind w:left="360"/>
        <w:jc w:val="center"/>
        <w:rPr>
          <w:lang w:val="es-MX"/>
        </w:rPr>
      </w:pPr>
      <w:r>
        <w:rPr>
          <w:noProof/>
          <w:lang w:val="es-MX"/>
        </w:rPr>
        <w:drawing>
          <wp:inline distT="0" distB="0" distL="0" distR="0">
            <wp:extent cx="5340259" cy="2737866"/>
            <wp:effectExtent l="0" t="0" r="0" b="5715"/>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0 a la(s) 14.55.52.png"/>
                    <pic:cNvPicPr/>
                  </pic:nvPicPr>
                  <pic:blipFill>
                    <a:blip r:embed="rId47">
                      <a:extLst>
                        <a:ext uri="{28A0092B-C50C-407E-A947-70E740481C1C}">
                          <a14:useLocalDpi xmlns:a14="http://schemas.microsoft.com/office/drawing/2010/main" val="0"/>
                        </a:ext>
                      </a:extLst>
                    </a:blip>
                    <a:stretch>
                      <a:fillRect/>
                    </a:stretch>
                  </pic:blipFill>
                  <pic:spPr>
                    <a:xfrm>
                      <a:off x="0" y="0"/>
                      <a:ext cx="5342325" cy="2738925"/>
                    </a:xfrm>
                    <a:prstGeom prst="rect">
                      <a:avLst/>
                    </a:prstGeom>
                  </pic:spPr>
                </pic:pic>
              </a:graphicData>
            </a:graphic>
          </wp:inline>
        </w:drawing>
      </w:r>
    </w:p>
    <w:p w:rsidR="00591DC8" w:rsidRDefault="005F0AF8" w:rsidP="00961EB1">
      <w:pPr>
        <w:pStyle w:val="Listaconvietas"/>
        <w:numPr>
          <w:ilvl w:val="0"/>
          <w:numId w:val="0"/>
        </w:numPr>
        <w:ind w:left="360"/>
        <w:jc w:val="center"/>
        <w:rPr>
          <w:lang w:val="es-MX"/>
        </w:rPr>
      </w:pPr>
      <w:r>
        <w:rPr>
          <w:noProof/>
          <w:lang w:val="es-MX"/>
        </w:rPr>
        <w:drawing>
          <wp:inline distT="0" distB="0" distL="0" distR="0">
            <wp:extent cx="5732145" cy="2632075"/>
            <wp:effectExtent l="0" t="0" r="0"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0 a la(s) 15.45.56.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3207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r>
        <w:rPr>
          <w:noProof/>
          <w:lang w:val="es-MX"/>
        </w:rPr>
        <w:lastRenderedPageBreak/>
        <w:drawing>
          <wp:inline distT="0" distB="0" distL="0" distR="0">
            <wp:extent cx="5732145" cy="3659505"/>
            <wp:effectExtent l="0" t="0" r="0" b="0"/>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1 a la(s) 13.11.05.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65950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p>
    <w:p w:rsidR="00961EB1" w:rsidRDefault="00961EB1" w:rsidP="004C1FD1">
      <w:pPr>
        <w:pStyle w:val="Listaconvietas"/>
        <w:numPr>
          <w:ilvl w:val="0"/>
          <w:numId w:val="0"/>
        </w:numPr>
        <w:ind w:left="360"/>
        <w:jc w:val="center"/>
        <w:rPr>
          <w:lang w:val="es-MX"/>
        </w:rPr>
      </w:pPr>
      <w:r>
        <w:rPr>
          <w:noProof/>
          <w:lang w:val="es-MX"/>
        </w:rPr>
        <w:drawing>
          <wp:inline distT="0" distB="0" distL="0" distR="0">
            <wp:extent cx="5732145" cy="3221990"/>
            <wp:effectExtent l="0" t="0" r="0" b="381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1 a la(s) 13.14.11.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CC75F5" w:rsidRPr="00CC75F5" w:rsidRDefault="00CC75F5" w:rsidP="00CC75F5">
      <w:pPr>
        <w:pStyle w:val="Listaconvietas"/>
        <w:numPr>
          <w:ilvl w:val="0"/>
          <w:numId w:val="0"/>
        </w:numPr>
        <w:ind w:left="360"/>
        <w:jc w:val="both"/>
        <w:rPr>
          <w:sz w:val="28"/>
          <w:szCs w:val="28"/>
          <w:lang w:val="es-MX"/>
        </w:rPr>
      </w:pPr>
      <w:r w:rsidRPr="00CC75F5">
        <w:rPr>
          <w:sz w:val="28"/>
          <w:szCs w:val="28"/>
          <w:lang w:val="es-MX"/>
        </w:rPr>
        <w:t>Las celdas son de lo mas confuso, no por que sea difícil, pero por que iOS te da mil y un maneras de crearlas</w:t>
      </w:r>
      <w:r w:rsidR="0021499E">
        <w:rPr>
          <w:sz w:val="28"/>
          <w:szCs w:val="28"/>
          <w:lang w:val="es-MX"/>
        </w:rPr>
        <w:t>.</w:t>
      </w:r>
      <w:r w:rsidRPr="00CC75F5">
        <w:rPr>
          <w:sz w:val="28"/>
          <w:szCs w:val="28"/>
          <w:lang w:val="es-MX"/>
        </w:rPr>
        <w:t xml:space="preserve"> Por ejemplo no sabia lo de registrar celdas y hasta ahora mi código funciona, también puedes crear celdas y renderear cada una sin reciclarlas, también puedes crear celdas estáticas… O por ejemplo como en la clase en vez de crearlas con un xib file también se puede crear en el storyboard darle un identifier y pasarle ese identifier a la hora de renderear la celda.</w:t>
      </w:r>
    </w:p>
    <w:p w:rsidR="00961EB1" w:rsidRDefault="00AB7A16" w:rsidP="00AB7A16">
      <w:pPr>
        <w:pStyle w:val="Listaconvietas"/>
        <w:numPr>
          <w:ilvl w:val="0"/>
          <w:numId w:val="0"/>
        </w:numPr>
        <w:jc w:val="both"/>
        <w:rPr>
          <w:lang w:val="es-MX"/>
        </w:rPr>
      </w:pPr>
      <w:r w:rsidRPr="00AB7A16">
        <w:rPr>
          <w:lang w:val="es-MX"/>
        </w:rPr>
        <w:lastRenderedPageBreak/>
        <w:t>Persistencia: UserDefaults</w:t>
      </w:r>
      <w:r>
        <w:rPr>
          <w:lang w:val="es-MX"/>
        </w:rPr>
        <w:t>.</w:t>
      </w:r>
    </w:p>
    <w:p w:rsidR="00AB7A16" w:rsidRDefault="00AB7A16" w:rsidP="00AB7A16">
      <w:pPr>
        <w:pStyle w:val="Listaconvietas"/>
        <w:numPr>
          <w:ilvl w:val="0"/>
          <w:numId w:val="6"/>
        </w:numPr>
        <w:jc w:val="both"/>
        <w:rPr>
          <w:lang w:val="es-MX"/>
        </w:rPr>
      </w:pPr>
      <w:r>
        <w:rPr>
          <w:lang w:val="es-MX"/>
        </w:rPr>
        <w:t>UserDefaults es la clase que nos provee apple para trabajar con persistencia local en nuestros dispositivos.</w:t>
      </w:r>
    </w:p>
    <w:p w:rsidR="00C339EB" w:rsidRDefault="00C339EB"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8" name="Imagen 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Default="00794B98"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obtener elementos por medio de una key.</w:t>
      </w:r>
    </w:p>
    <w:p w:rsid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guardar elementos.</w:t>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borrarlos.</w:t>
      </w:r>
    </w:p>
    <w:p w:rsidR="00794B98" w:rsidRPr="00794B98" w:rsidRDefault="00794B98" w:rsidP="00794B98">
      <w:pPr>
        <w:pStyle w:val="Listaconvietas"/>
        <w:numPr>
          <w:ilvl w:val="0"/>
          <w:numId w:val="0"/>
        </w:numPr>
        <w:spacing w:line="240" w:lineRule="auto"/>
        <w:jc w:val="both"/>
        <w:rPr>
          <w:sz w:val="28"/>
          <w:szCs w:val="28"/>
          <w:lang w:val="es-MX"/>
        </w:rPr>
      </w:pPr>
      <w:r w:rsidRPr="00794B98">
        <w:rPr>
          <w:sz w:val="28"/>
          <w:szCs w:val="28"/>
          <w:lang w:val="es-MX"/>
        </w:rPr>
        <w:t>No deberiamos guardar contrasenas ni tokens de sesion ni ningun tipo de informacion sensible.</w:t>
      </w:r>
    </w:p>
    <w:p w:rsidR="00794B98" w:rsidRPr="004C1FD1" w:rsidRDefault="00794B98" w:rsidP="00794B98">
      <w:pPr>
        <w:pStyle w:val="Listaconvietas"/>
        <w:numPr>
          <w:ilvl w:val="0"/>
          <w:numId w:val="0"/>
        </w:numPr>
        <w:jc w:val="both"/>
        <w:rPr>
          <w:lang w:val="es-MX"/>
        </w:rPr>
      </w:pPr>
      <w:r>
        <w:rPr>
          <w:lang w:val="es-MX"/>
        </w:rPr>
        <w:t xml:space="preserve">Investigar: </w:t>
      </w:r>
      <w:r w:rsidRPr="00794B98">
        <w:rPr>
          <w:lang w:val="es-MX"/>
        </w:rPr>
        <w:t>Keychain Services</w:t>
      </w:r>
    </w:p>
    <w:sectPr w:rsidR="00794B98" w:rsidRPr="004C1FD1">
      <w:footerReference w:type="default" r:id="rId52"/>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367E0" w:rsidRDefault="005367E0">
      <w:r>
        <w:separator/>
      </w:r>
    </w:p>
    <w:p w:rsidR="005367E0" w:rsidRDefault="005367E0"/>
  </w:endnote>
  <w:endnote w:type="continuationSeparator" w:id="0">
    <w:p w:rsidR="005367E0" w:rsidRDefault="005367E0">
      <w:r>
        <w:continuationSeparator/>
      </w:r>
    </w:p>
    <w:p w:rsidR="005367E0" w:rsidRDefault="005367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367E0" w:rsidRDefault="005367E0">
      <w:r>
        <w:separator/>
      </w:r>
    </w:p>
    <w:p w:rsidR="005367E0" w:rsidRDefault="005367E0"/>
  </w:footnote>
  <w:footnote w:type="continuationSeparator" w:id="0">
    <w:p w:rsidR="005367E0" w:rsidRDefault="005367E0">
      <w:r>
        <w:continuationSeparator/>
      </w:r>
    </w:p>
    <w:p w:rsidR="005367E0" w:rsidRDefault="005367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0204B4A4"/>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CF1A8C"/>
    <w:multiLevelType w:val="hybridMultilevel"/>
    <w:tmpl w:val="41220C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802E1"/>
    <w:rsid w:val="000A1E95"/>
    <w:rsid w:val="00106A32"/>
    <w:rsid w:val="00197430"/>
    <w:rsid w:val="001C3DC9"/>
    <w:rsid w:val="001C7F52"/>
    <w:rsid w:val="0021499E"/>
    <w:rsid w:val="002B6B30"/>
    <w:rsid w:val="00361FE5"/>
    <w:rsid w:val="0039767A"/>
    <w:rsid w:val="003B05A4"/>
    <w:rsid w:val="003C29FC"/>
    <w:rsid w:val="00466A30"/>
    <w:rsid w:val="004B4A53"/>
    <w:rsid w:val="004C1FD1"/>
    <w:rsid w:val="005367E0"/>
    <w:rsid w:val="005576B0"/>
    <w:rsid w:val="00591DC8"/>
    <w:rsid w:val="005A6A9B"/>
    <w:rsid w:val="005F0AF8"/>
    <w:rsid w:val="0065336D"/>
    <w:rsid w:val="0065420C"/>
    <w:rsid w:val="006A6FD9"/>
    <w:rsid w:val="006B1248"/>
    <w:rsid w:val="006F53AB"/>
    <w:rsid w:val="00707A5E"/>
    <w:rsid w:val="007172CF"/>
    <w:rsid w:val="00755731"/>
    <w:rsid w:val="00794B98"/>
    <w:rsid w:val="007F5F4B"/>
    <w:rsid w:val="008061D1"/>
    <w:rsid w:val="00897276"/>
    <w:rsid w:val="008B3681"/>
    <w:rsid w:val="00961EB1"/>
    <w:rsid w:val="00970572"/>
    <w:rsid w:val="00975183"/>
    <w:rsid w:val="009C72FA"/>
    <w:rsid w:val="00A43D64"/>
    <w:rsid w:val="00A80FA7"/>
    <w:rsid w:val="00AB7A16"/>
    <w:rsid w:val="00AC736C"/>
    <w:rsid w:val="00AD20E0"/>
    <w:rsid w:val="00AE16EB"/>
    <w:rsid w:val="00AF5470"/>
    <w:rsid w:val="00B052CE"/>
    <w:rsid w:val="00B77ED7"/>
    <w:rsid w:val="00B93C59"/>
    <w:rsid w:val="00BC79C5"/>
    <w:rsid w:val="00BE0B01"/>
    <w:rsid w:val="00BF647E"/>
    <w:rsid w:val="00C339EB"/>
    <w:rsid w:val="00C57DD6"/>
    <w:rsid w:val="00C601E3"/>
    <w:rsid w:val="00C70800"/>
    <w:rsid w:val="00C74D3A"/>
    <w:rsid w:val="00CC75F5"/>
    <w:rsid w:val="00E35233"/>
    <w:rsid w:val="00EF0561"/>
    <w:rsid w:val="00F446FB"/>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2F5CB"/>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 w:type="paragraph" w:styleId="NormalWeb">
    <w:name w:val="Normal (Web)"/>
    <w:basedOn w:val="Normal"/>
    <w:uiPriority w:val="99"/>
    <w:semiHidden/>
    <w:unhideWhenUsed/>
    <w:rsid w:val="006F53AB"/>
    <w:pPr>
      <w:spacing w:before="100" w:beforeAutospacing="1" w:after="100" w:afterAutospacing="1" w:line="240" w:lineRule="auto"/>
    </w:pPr>
    <w:rPr>
      <w:rFonts w:ascii="Times New Roman" w:eastAsia="Times New Roman" w:hAnsi="Times New Roman" w:cs="Times New Roman"/>
      <w:color w:val="auto"/>
      <w:sz w:val="24"/>
      <w:szCs w:val="24"/>
      <w:lang w:val="es-MX"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775369585">
      <w:bodyDiv w:val="1"/>
      <w:marLeft w:val="0"/>
      <w:marRight w:val="0"/>
      <w:marTop w:val="0"/>
      <w:marBottom w:val="0"/>
      <w:divBdr>
        <w:top w:val="none" w:sz="0" w:space="0" w:color="auto"/>
        <w:left w:val="none" w:sz="0" w:space="0" w:color="auto"/>
        <w:bottom w:val="none" w:sz="0" w:space="0" w:color="auto"/>
        <w:right w:val="none" w:sz="0" w:space="0" w:color="auto"/>
      </w:divBdr>
    </w:div>
    <w:div w:id="815534148">
      <w:bodyDiv w:val="1"/>
      <w:marLeft w:val="0"/>
      <w:marRight w:val="0"/>
      <w:marTop w:val="0"/>
      <w:marBottom w:val="0"/>
      <w:divBdr>
        <w:top w:val="none" w:sz="0" w:space="0" w:color="auto"/>
        <w:left w:val="none" w:sz="0" w:space="0" w:color="auto"/>
        <w:bottom w:val="none" w:sz="0" w:space="0" w:color="auto"/>
        <w:right w:val="none" w:sz="0" w:space="0" w:color="auto"/>
      </w:divBdr>
    </w:div>
    <w:div w:id="839584449">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1110248531">
      <w:bodyDiv w:val="1"/>
      <w:marLeft w:val="0"/>
      <w:marRight w:val="0"/>
      <w:marTop w:val="0"/>
      <w:marBottom w:val="0"/>
      <w:divBdr>
        <w:top w:val="none" w:sz="0" w:space="0" w:color="auto"/>
        <w:left w:val="none" w:sz="0" w:space="0" w:color="auto"/>
        <w:bottom w:val="none" w:sz="0" w:space="0" w:color="auto"/>
        <w:right w:val="none" w:sz="0" w:space="0" w:color="auto"/>
      </w:divBdr>
    </w:div>
    <w:div w:id="1267234556">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 w:id="214299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Tomar notas.dotx</Template>
  <TotalTime>187</TotalTime>
  <Pages>22</Pages>
  <Words>937</Words>
  <Characters>5158</Characters>
  <Application>Microsoft Office Word</Application>
  <DocSecurity>0</DocSecurity>
  <Lines>42</Lines>
  <Paragraphs>12</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63</cp:revision>
  <dcterms:created xsi:type="dcterms:W3CDTF">2020-06-18T16:42:00Z</dcterms:created>
  <dcterms:modified xsi:type="dcterms:W3CDTF">2020-06-21T19:48:00Z</dcterms:modified>
</cp:coreProperties>
</file>